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FDD" w:rsidRDefault="000F2B7C" w:rsidP="000F2B7C">
      <w:pPr>
        <w:pStyle w:val="MMTitle"/>
        <w:rPr>
          <w:rFonts w:hint="eastAsia"/>
        </w:rPr>
      </w:pPr>
      <w:r>
        <w:rPr>
          <w:rFonts w:hint="eastAsia"/>
        </w:rPr>
        <w:t>Sel:</w:t>
      </w:r>
      <w:r>
        <w:rPr>
          <w:rFonts w:hint="eastAsia"/>
        </w:rPr>
        <w:t>战斗树</w:t>
      </w:r>
    </w:p>
    <w:p w:rsidR="000F2B7C" w:rsidRDefault="000F2B7C" w:rsidP="000F2B7C">
      <w:pPr>
        <w:pStyle w:val="MMTopic1"/>
        <w:rPr>
          <w:rFonts w:hint="eastAsia"/>
        </w:rPr>
      </w:pPr>
      <w:r>
        <w:rPr>
          <w:rFonts w:hint="eastAsia"/>
        </w:rPr>
        <w:lastRenderedPageBreak/>
        <w:t>Seq:</w:t>
      </w:r>
      <w:r>
        <w:rPr>
          <w:rFonts w:hint="eastAsia"/>
        </w:rPr>
        <w:t>场景阻塞事件</w:t>
      </w:r>
      <w:r>
        <w:rPr>
          <w:rFonts w:hint="eastAsia"/>
        </w:rPr>
        <w:t>()</w:t>
      </w:r>
    </w:p>
    <w:p w:rsidR="000F2B7C" w:rsidRDefault="000F2B7C" w:rsidP="000F2B7C">
      <w:pPr>
        <w:pStyle w:val="MMTopic2"/>
        <w:rPr>
          <w:rFonts w:hint="eastAsia"/>
        </w:rPr>
      </w:pPr>
      <w:r>
        <w:rPr>
          <w:rFonts w:hint="eastAsia"/>
        </w:rPr>
        <w:t xml:space="preserve">Cound:m_curEvent </w:t>
      </w:r>
      <w:r>
        <w:rPr>
          <w:rFonts w:hint="eastAsia"/>
        </w:rPr>
        <w:t>不是</w:t>
      </w:r>
      <w:r>
        <w:rPr>
          <w:rFonts w:hint="eastAsia"/>
        </w:rPr>
        <w:t>NULL</w:t>
      </w:r>
    </w:p>
    <w:p w:rsidR="000F2B7C" w:rsidRDefault="000F2B7C" w:rsidP="000F2B7C">
      <w:pPr>
        <w:pStyle w:val="MMTopic2"/>
        <w:rPr>
          <w:rFonts w:hint="eastAsia"/>
        </w:rPr>
      </w:pPr>
      <w:r>
        <w:rPr>
          <w:rFonts w:hint="eastAsia"/>
        </w:rPr>
        <w:t>sel:</w:t>
      </w:r>
      <w:r>
        <w:rPr>
          <w:rFonts w:hint="eastAsia"/>
        </w:rPr>
        <w:t>优先级高</w:t>
      </w:r>
    </w:p>
    <w:p w:rsidR="000F2B7C" w:rsidRDefault="000F2B7C" w:rsidP="000F2B7C">
      <w:pPr>
        <w:pStyle w:val="MMTopic3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战斗结束</w:t>
      </w:r>
    </w:p>
    <w:p w:rsidR="000F2B7C" w:rsidRDefault="000F2B7C" w:rsidP="000F2B7C">
      <w:pPr>
        <w:pStyle w:val="MMTopic4"/>
        <w:rPr>
          <w:rFonts w:hint="eastAsia"/>
        </w:rPr>
      </w:pPr>
      <w:r>
        <w:rPr>
          <w:rFonts w:hint="eastAsia"/>
        </w:rPr>
        <w:t>Cound:</w:t>
      </w:r>
      <w:r>
        <w:rPr>
          <w:rFonts w:hint="eastAsia"/>
        </w:rPr>
        <w:t>战斗结束事件</w:t>
      </w:r>
    </w:p>
    <w:p w:rsidR="000F2B7C" w:rsidRDefault="000F2B7C" w:rsidP="000F2B7C">
      <w:pPr>
        <w:pStyle w:val="MMTopic4"/>
        <w:rPr>
          <w:rFonts w:hint="eastAsia"/>
        </w:rPr>
      </w:pPr>
      <w:r>
        <w:rPr>
          <w:rFonts w:hint="eastAsia"/>
        </w:rPr>
        <w:t xml:space="preserve">SceneAction: </w:t>
      </w:r>
      <w:r>
        <w:rPr>
          <w:rFonts w:hint="eastAsia"/>
        </w:rPr>
        <w:t>结束的操作</w:t>
      </w:r>
    </w:p>
    <w:p w:rsidR="000F2B7C" w:rsidRDefault="000F2B7C" w:rsidP="000F2B7C">
      <w:pPr>
        <w:pStyle w:val="MMTopic3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战斗开始</w:t>
      </w:r>
    </w:p>
    <w:p w:rsidR="000F2B7C" w:rsidRDefault="000F2B7C" w:rsidP="000F2B7C">
      <w:pPr>
        <w:pStyle w:val="MMTopic4"/>
        <w:rPr>
          <w:rFonts w:hint="eastAsia"/>
        </w:rPr>
      </w:pPr>
      <w:r>
        <w:rPr>
          <w:rFonts w:hint="eastAsia"/>
        </w:rPr>
        <w:t>Cound:</w:t>
      </w:r>
      <w:r>
        <w:rPr>
          <w:rFonts w:hint="eastAsia"/>
        </w:rPr>
        <w:t>战斗开始事件</w:t>
      </w:r>
    </w:p>
    <w:p w:rsidR="000F2B7C" w:rsidRDefault="000F2B7C" w:rsidP="000F2B7C">
      <w:pPr>
        <w:pStyle w:val="MMTopic4"/>
        <w:rPr>
          <w:rFonts w:hint="eastAsia"/>
        </w:rPr>
      </w:pPr>
      <w:r>
        <w:rPr>
          <w:rFonts w:hint="eastAsia"/>
        </w:rPr>
        <w:t xml:space="preserve">SceneAction: </w:t>
      </w:r>
      <w:r>
        <w:rPr>
          <w:rFonts w:hint="eastAsia"/>
        </w:rPr>
        <w:t>发出一个战斗场景开始事件</w:t>
      </w:r>
      <w:r>
        <w:rPr>
          <w:rFonts w:hint="eastAsia"/>
        </w:rPr>
        <w:t xml:space="preserve"> </w:t>
      </w:r>
    </w:p>
    <w:p w:rsidR="000F2B7C" w:rsidRDefault="000F2B7C" w:rsidP="000F2B7C">
      <w:pPr>
        <w:pStyle w:val="MMTopic3"/>
        <w:rPr>
          <w:rFonts w:hint="eastAsia"/>
        </w:rPr>
      </w:pPr>
      <w:r>
        <w:rPr>
          <w:rFonts w:hint="eastAsia"/>
        </w:rPr>
        <w:t>ParFall</w:t>
      </w:r>
      <w:r>
        <w:rPr>
          <w:rFonts w:hint="eastAsia"/>
        </w:rPr>
        <w:t>：一个战斗场景</w:t>
      </w:r>
    </w:p>
    <w:p w:rsidR="000F2B7C" w:rsidRDefault="000F2B7C" w:rsidP="000F2B7C">
      <w:pPr>
        <w:pStyle w:val="MMTopic4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战斗结束</w:t>
      </w:r>
    </w:p>
    <w:p w:rsidR="000F2B7C" w:rsidRDefault="000F2B7C" w:rsidP="000F2B7C">
      <w:pPr>
        <w:pStyle w:val="MMTopic5"/>
        <w:rPr>
          <w:rFonts w:hint="eastAsia"/>
        </w:rPr>
      </w:pPr>
      <w:r>
        <w:rPr>
          <w:rFonts w:hint="eastAsia"/>
        </w:rPr>
        <w:t>Cound:</w:t>
      </w:r>
      <w:r>
        <w:rPr>
          <w:rFonts w:hint="eastAsia"/>
        </w:rPr>
        <w:t>场景事件</w:t>
      </w:r>
    </w:p>
    <w:p w:rsidR="000F2B7C" w:rsidRDefault="000F2B7C" w:rsidP="000F2B7C">
      <w:pPr>
        <w:pStyle w:val="MMTopic5"/>
        <w:rPr>
          <w:rFonts w:hint="eastAsia"/>
        </w:rPr>
      </w:pPr>
      <w:r>
        <w:rPr>
          <w:rFonts w:hint="eastAsia"/>
        </w:rPr>
        <w:t>Cound:</w:t>
      </w:r>
      <w:r>
        <w:rPr>
          <w:rFonts w:hint="eastAsia"/>
        </w:rPr>
        <w:t>场景开始动作进行中。。。。</w:t>
      </w:r>
    </w:p>
    <w:p w:rsidR="000F2B7C" w:rsidRDefault="000F2B7C" w:rsidP="000F2B7C">
      <w:pPr>
        <w:pStyle w:val="MMTopic4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场景开始</w:t>
      </w:r>
    </w:p>
    <w:p w:rsidR="000F2B7C" w:rsidRDefault="000F2B7C" w:rsidP="000F2B7C">
      <w:pPr>
        <w:pStyle w:val="MMTopic5"/>
        <w:rPr>
          <w:rFonts w:hint="eastAsia"/>
        </w:rPr>
      </w:pPr>
      <w:r>
        <w:rPr>
          <w:rFonts w:hint="eastAsia"/>
        </w:rPr>
        <w:t>Cound:</w:t>
      </w:r>
      <w:r>
        <w:rPr>
          <w:rFonts w:hint="eastAsia"/>
        </w:rPr>
        <w:t>场景事件</w:t>
      </w:r>
    </w:p>
    <w:p w:rsidR="000F2B7C" w:rsidRDefault="000F2B7C" w:rsidP="000F2B7C">
      <w:pPr>
        <w:pStyle w:val="MMTopic5"/>
        <w:rPr>
          <w:rFonts w:hint="eastAsia"/>
        </w:rPr>
      </w:pPr>
      <w:r>
        <w:rPr>
          <w:rFonts w:hint="eastAsia"/>
        </w:rPr>
        <w:lastRenderedPageBreak/>
        <w:t>Cound</w:t>
      </w:r>
      <w:r>
        <w:rPr>
          <w:rFonts w:hint="eastAsia"/>
        </w:rPr>
        <w:t>场景开始</w:t>
      </w:r>
    </w:p>
    <w:p w:rsidR="000F2B7C" w:rsidRDefault="000F2B7C" w:rsidP="000F2B7C">
      <w:pPr>
        <w:pStyle w:val="MMTopic5"/>
        <w:rPr>
          <w:rFonts w:hint="eastAsia"/>
        </w:rPr>
      </w:pPr>
      <w:r>
        <w:rPr>
          <w:rFonts w:hint="eastAsia"/>
        </w:rPr>
        <w:t xml:space="preserve">SceneAction: </w:t>
      </w:r>
      <w:r>
        <w:rPr>
          <w:rFonts w:hint="eastAsia"/>
        </w:rPr>
        <w:t>英雄入场</w:t>
      </w:r>
    </w:p>
    <w:p w:rsidR="000F2B7C" w:rsidRDefault="000F2B7C" w:rsidP="000F2B7C">
      <w:pPr>
        <w:pStyle w:val="MMTopic5"/>
        <w:rPr>
          <w:rFonts w:hint="eastAsia"/>
        </w:rPr>
      </w:pPr>
      <w:r>
        <w:rPr>
          <w:rFonts w:hint="eastAsia"/>
        </w:rPr>
        <w:t xml:space="preserve">SceneAction: </w:t>
      </w:r>
      <w:r>
        <w:rPr>
          <w:rFonts w:hint="eastAsia"/>
        </w:rPr>
        <w:t>注册时间</w:t>
      </w:r>
      <w:r>
        <w:rPr>
          <w:rFonts w:hint="eastAsia"/>
        </w:rPr>
        <w:t xml:space="preserve"> </w:t>
      </w:r>
      <w:r>
        <w:rPr>
          <w:rFonts w:hint="eastAsia"/>
        </w:rPr>
        <w:t>刷怪事件</w:t>
      </w:r>
      <w:r>
        <w:rPr>
          <w:rFonts w:hint="eastAsia"/>
        </w:rPr>
        <w:t xml:space="preserve">  </w:t>
      </w:r>
      <w:r>
        <w:rPr>
          <w:rFonts w:hint="eastAsia"/>
        </w:rPr>
        <w:t>剧情触发事件</w:t>
      </w:r>
      <w:r>
        <w:rPr>
          <w:rFonts w:hint="eastAsia"/>
        </w:rPr>
        <w:t xml:space="preserve"> </w:t>
      </w:r>
      <w:r>
        <w:rPr>
          <w:rFonts w:hint="eastAsia"/>
        </w:rPr>
        <w:t>。。。。。</w:t>
      </w:r>
    </w:p>
    <w:p w:rsidR="000F2B7C" w:rsidRDefault="000F2B7C" w:rsidP="000F2B7C">
      <w:pPr>
        <w:pStyle w:val="MMTopic4"/>
        <w:rPr>
          <w:rFonts w:hint="eastAsia"/>
        </w:rPr>
      </w:pPr>
      <w:r>
        <w:rPr>
          <w:rFonts w:hint="eastAsia"/>
        </w:rPr>
        <w:t>Seq::</w:t>
      </w:r>
      <w:r>
        <w:rPr>
          <w:rFonts w:hint="eastAsia"/>
        </w:rPr>
        <w:t>场景开始动作结束</w:t>
      </w:r>
    </w:p>
    <w:p w:rsidR="000F2B7C" w:rsidRDefault="000F2B7C" w:rsidP="000F2B7C">
      <w:pPr>
        <w:pStyle w:val="MMTopic5"/>
        <w:rPr>
          <w:rFonts w:hint="eastAsia"/>
        </w:rPr>
      </w:pPr>
      <w:r>
        <w:rPr>
          <w:rFonts w:hint="eastAsia"/>
        </w:rPr>
        <w:t>Cound:</w:t>
      </w:r>
      <w:r>
        <w:rPr>
          <w:rFonts w:hint="eastAsia"/>
        </w:rPr>
        <w:t>场景事件</w:t>
      </w:r>
    </w:p>
    <w:p w:rsidR="000F2B7C" w:rsidRDefault="000F2B7C" w:rsidP="000F2B7C">
      <w:pPr>
        <w:pStyle w:val="MMTopic5"/>
        <w:rPr>
          <w:rFonts w:hint="eastAsia"/>
        </w:rPr>
      </w:pPr>
      <w:r>
        <w:rPr>
          <w:rFonts w:hint="eastAsia"/>
        </w:rPr>
        <w:t>Cound:</w:t>
      </w:r>
      <w:r>
        <w:rPr>
          <w:rFonts w:hint="eastAsia"/>
        </w:rPr>
        <w:t>场景开始结束</w:t>
      </w:r>
    </w:p>
    <w:p w:rsidR="000F2B7C" w:rsidRDefault="000F2B7C" w:rsidP="000F2B7C">
      <w:pPr>
        <w:pStyle w:val="MMTopic5"/>
        <w:rPr>
          <w:rFonts w:hint="eastAsia"/>
        </w:rPr>
      </w:pPr>
      <w:r>
        <w:rPr>
          <w:rFonts w:hint="eastAsia"/>
        </w:rPr>
        <w:t xml:space="preserve">SceneAction: </w:t>
      </w:r>
      <w:r>
        <w:rPr>
          <w:rFonts w:hint="eastAsia"/>
        </w:rPr>
        <w:t>发出一个场景入场结束事件</w:t>
      </w:r>
      <w:r>
        <w:rPr>
          <w:rFonts w:hint="eastAsia"/>
        </w:rPr>
        <w:t xml:space="preserve"> </w:t>
      </w:r>
      <w:r>
        <w:rPr>
          <w:rFonts w:hint="eastAsia"/>
        </w:rPr>
        <w:t>到队列</w:t>
      </w:r>
    </w:p>
    <w:p w:rsidR="000F2B7C" w:rsidRDefault="000F2B7C" w:rsidP="000F2B7C">
      <w:pPr>
        <w:pStyle w:val="MMTopic3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进入下一卡</w:t>
      </w:r>
    </w:p>
    <w:p w:rsidR="000F2B7C" w:rsidRDefault="000F2B7C" w:rsidP="000F2B7C">
      <w:pPr>
        <w:pStyle w:val="MMTopic4"/>
        <w:rPr>
          <w:rFonts w:hint="eastAsia"/>
        </w:rPr>
      </w:pPr>
      <w:r>
        <w:rPr>
          <w:rFonts w:hint="eastAsia"/>
        </w:rPr>
        <w:t>Cound:</w:t>
      </w:r>
      <w:r>
        <w:rPr>
          <w:rFonts w:hint="eastAsia"/>
        </w:rPr>
        <w:t>场景开始动作进行中。。。。</w:t>
      </w:r>
    </w:p>
    <w:p w:rsidR="000F2B7C" w:rsidRDefault="000F2B7C" w:rsidP="000F2B7C">
      <w:pPr>
        <w:pStyle w:val="MMTopic4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进入下一卡开始</w:t>
      </w:r>
    </w:p>
    <w:p w:rsidR="000F2B7C" w:rsidRDefault="000F2B7C" w:rsidP="000F2B7C">
      <w:pPr>
        <w:pStyle w:val="MMTopic5"/>
        <w:rPr>
          <w:rFonts w:hint="eastAsia"/>
        </w:rPr>
      </w:pPr>
      <w:r>
        <w:rPr>
          <w:rFonts w:hint="eastAsia"/>
        </w:rPr>
        <w:t>Cound</w:t>
      </w:r>
      <w:r>
        <w:rPr>
          <w:rFonts w:hint="eastAsia"/>
        </w:rPr>
        <w:t>进入下一卡开始</w:t>
      </w:r>
    </w:p>
    <w:p w:rsidR="000F2B7C" w:rsidRDefault="000F2B7C" w:rsidP="000F2B7C">
      <w:pPr>
        <w:pStyle w:val="MMTopic5"/>
        <w:rPr>
          <w:rFonts w:hint="eastAsia"/>
        </w:rPr>
      </w:pPr>
      <w:r>
        <w:rPr>
          <w:rFonts w:hint="eastAsia"/>
        </w:rPr>
        <w:t xml:space="preserve">SceneAction: </w:t>
      </w:r>
      <w:r>
        <w:rPr>
          <w:rFonts w:hint="eastAsia"/>
        </w:rPr>
        <w:t>进入下一关卡</w:t>
      </w:r>
      <w:r>
        <w:rPr>
          <w:rFonts w:hint="eastAsia"/>
        </w:rPr>
        <w:t xml:space="preserve"> </w:t>
      </w:r>
      <w:r>
        <w:rPr>
          <w:rFonts w:hint="eastAsia"/>
        </w:rPr>
        <w:t>动作</w:t>
      </w:r>
    </w:p>
    <w:p w:rsidR="000F2B7C" w:rsidRDefault="000F2B7C" w:rsidP="000F2B7C">
      <w:pPr>
        <w:pStyle w:val="MMTopic4"/>
        <w:rPr>
          <w:rFonts w:hint="eastAsia"/>
        </w:rPr>
      </w:pPr>
      <w:r>
        <w:rPr>
          <w:rFonts w:hint="eastAsia"/>
        </w:rPr>
        <w:t>Seq::</w:t>
      </w:r>
      <w:r>
        <w:rPr>
          <w:rFonts w:hint="eastAsia"/>
        </w:rPr>
        <w:t>场景开始动作结束</w:t>
      </w:r>
    </w:p>
    <w:p w:rsidR="000F2B7C" w:rsidRDefault="000F2B7C" w:rsidP="000F2B7C">
      <w:pPr>
        <w:pStyle w:val="MMTopic5"/>
        <w:rPr>
          <w:rFonts w:hint="eastAsia"/>
        </w:rPr>
      </w:pPr>
      <w:r>
        <w:rPr>
          <w:rFonts w:hint="eastAsia"/>
        </w:rPr>
        <w:t>Cound:</w:t>
      </w:r>
      <w:r>
        <w:rPr>
          <w:rFonts w:hint="eastAsia"/>
        </w:rPr>
        <w:t>进入下一卡结束</w:t>
      </w:r>
    </w:p>
    <w:p w:rsidR="000F2B7C" w:rsidRDefault="000F2B7C" w:rsidP="000F2B7C">
      <w:pPr>
        <w:pStyle w:val="MMTopic5"/>
        <w:rPr>
          <w:rFonts w:hint="eastAsia"/>
        </w:rPr>
      </w:pPr>
      <w:r>
        <w:rPr>
          <w:rFonts w:hint="eastAsia"/>
        </w:rPr>
        <w:t xml:space="preserve">SceneAction: </w:t>
      </w:r>
      <w:r>
        <w:rPr>
          <w:rFonts w:hint="eastAsia"/>
        </w:rPr>
        <w:t>发出一个战斗场景</w:t>
      </w:r>
      <w:r>
        <w:rPr>
          <w:rFonts w:hint="eastAsia"/>
        </w:rPr>
        <w:t xml:space="preserve"> </w:t>
      </w:r>
      <w:r>
        <w:rPr>
          <w:rFonts w:hint="eastAsia"/>
        </w:rPr>
        <w:t>开始事件</w:t>
      </w:r>
    </w:p>
    <w:p w:rsidR="000F2B7C" w:rsidRDefault="000F2B7C" w:rsidP="000F2B7C">
      <w:pPr>
        <w:pStyle w:val="MMTopic3"/>
        <w:rPr>
          <w:rFonts w:hint="eastAsia"/>
        </w:rPr>
      </w:pPr>
      <w:r>
        <w:rPr>
          <w:rFonts w:hint="eastAsia"/>
        </w:rPr>
        <w:lastRenderedPageBreak/>
        <w:t>ParFall:</w:t>
      </w:r>
      <w:r>
        <w:rPr>
          <w:rFonts w:hint="eastAsia"/>
        </w:rPr>
        <w:t>剧情</w:t>
      </w:r>
    </w:p>
    <w:p w:rsidR="000F2B7C" w:rsidRDefault="000F2B7C" w:rsidP="000F2B7C">
      <w:pPr>
        <w:pStyle w:val="MMTopic4"/>
        <w:rPr>
          <w:rFonts w:hint="eastAsia"/>
        </w:rPr>
      </w:pPr>
      <w:r>
        <w:rPr>
          <w:rFonts w:hint="eastAsia"/>
        </w:rPr>
        <w:t>Cound:</w:t>
      </w:r>
      <w:r>
        <w:rPr>
          <w:rFonts w:hint="eastAsia"/>
        </w:rPr>
        <w:t>剧情进行中。。。。。</w:t>
      </w:r>
    </w:p>
    <w:p w:rsidR="000F2B7C" w:rsidRDefault="000F2B7C" w:rsidP="000F2B7C">
      <w:pPr>
        <w:pStyle w:val="MMTopic4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剧情事件</w:t>
      </w:r>
    </w:p>
    <w:p w:rsidR="000F2B7C" w:rsidRDefault="000F2B7C" w:rsidP="000F2B7C">
      <w:pPr>
        <w:pStyle w:val="MMTopic5"/>
        <w:rPr>
          <w:rFonts w:hint="eastAsia"/>
        </w:rPr>
      </w:pPr>
      <w:r>
        <w:rPr>
          <w:rFonts w:hint="eastAsia"/>
        </w:rPr>
        <w:t>Cound:</w:t>
      </w:r>
      <w:r>
        <w:rPr>
          <w:rFonts w:hint="eastAsia"/>
        </w:rPr>
        <w:t>剧情开始</w:t>
      </w:r>
    </w:p>
    <w:p w:rsidR="000F2B7C" w:rsidRDefault="000F2B7C" w:rsidP="000F2B7C">
      <w:pPr>
        <w:pStyle w:val="MMTopic5"/>
        <w:rPr>
          <w:rFonts w:hint="eastAsia"/>
        </w:rPr>
      </w:pPr>
      <w:r>
        <w:rPr>
          <w:rFonts w:hint="eastAsia"/>
        </w:rPr>
        <w:t>sel:</w:t>
      </w:r>
      <w:r>
        <w:rPr>
          <w:rFonts w:hint="eastAsia"/>
        </w:rPr>
        <w:t>剧情</w:t>
      </w:r>
    </w:p>
    <w:p w:rsidR="000F2B7C" w:rsidRDefault="000F2B7C" w:rsidP="000F2B7C">
      <w:pPr>
        <w:pStyle w:val="MMTopic6"/>
        <w:rPr>
          <w:rFonts w:hint="eastAsia"/>
        </w:rPr>
      </w:pPr>
      <w:r>
        <w:rPr>
          <w:rFonts w:hint="eastAsia"/>
        </w:rPr>
        <w:t>Seq:boss</w:t>
      </w:r>
      <w:r>
        <w:rPr>
          <w:rFonts w:hint="eastAsia"/>
        </w:rPr>
        <w:t>出现</w:t>
      </w:r>
    </w:p>
    <w:p w:rsidR="000F2B7C" w:rsidRDefault="000F2B7C" w:rsidP="000F2B7C">
      <w:pPr>
        <w:pStyle w:val="MMTopic7"/>
      </w:pPr>
      <w:r>
        <w:t>Cound:type BossComming</w:t>
      </w:r>
    </w:p>
    <w:p w:rsidR="000F2B7C" w:rsidRDefault="000F2B7C" w:rsidP="000F2B7C">
      <w:pPr>
        <w:pStyle w:val="MMTopic7"/>
        <w:rPr>
          <w:rFonts w:hint="eastAsia"/>
        </w:rPr>
      </w:pPr>
      <w:r>
        <w:rPr>
          <w:rFonts w:hint="eastAsia"/>
        </w:rPr>
        <w:t>Action:boss</w:t>
      </w:r>
      <w:r>
        <w:rPr>
          <w:rFonts w:hint="eastAsia"/>
        </w:rPr>
        <w:t>出场完毕</w:t>
      </w:r>
      <w:r>
        <w:rPr>
          <w:rFonts w:hint="eastAsia"/>
        </w:rPr>
        <w:t xml:space="preserve">  post </w:t>
      </w:r>
      <w:r>
        <w:rPr>
          <w:rFonts w:hint="eastAsia"/>
        </w:rPr>
        <w:t>寻找目标事件</w:t>
      </w:r>
    </w:p>
    <w:p w:rsidR="000F2B7C" w:rsidRDefault="000F2B7C" w:rsidP="000F2B7C">
      <w:pPr>
        <w:pStyle w:val="MMTopic6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对话</w:t>
      </w:r>
    </w:p>
    <w:p w:rsidR="000F2B7C" w:rsidRDefault="000F2B7C" w:rsidP="000F2B7C">
      <w:pPr>
        <w:pStyle w:val="MMTopic7"/>
      </w:pPr>
      <w:r>
        <w:t>Cound:type Talk</w:t>
      </w:r>
    </w:p>
    <w:p w:rsidR="000F2B7C" w:rsidRDefault="000F2B7C" w:rsidP="000F2B7C">
      <w:pPr>
        <w:pStyle w:val="MMTopic7"/>
        <w:rPr>
          <w:rFonts w:hint="eastAsia"/>
        </w:rPr>
      </w:pPr>
      <w:r>
        <w:rPr>
          <w:rFonts w:hint="eastAsia"/>
        </w:rPr>
        <w:t>SceneAction:</w:t>
      </w:r>
      <w:r>
        <w:rPr>
          <w:rFonts w:hint="eastAsia"/>
        </w:rPr>
        <w:t>暂停全部动作</w:t>
      </w:r>
    </w:p>
    <w:p w:rsidR="000F2B7C" w:rsidRDefault="000F2B7C" w:rsidP="000F2B7C">
      <w:pPr>
        <w:pStyle w:val="MMTopic7"/>
        <w:rPr>
          <w:rFonts w:hint="eastAsia"/>
        </w:rPr>
      </w:pPr>
      <w:r>
        <w:rPr>
          <w:rFonts w:hint="eastAsia"/>
        </w:rPr>
        <w:t>SceneAction:</w:t>
      </w:r>
      <w:r>
        <w:rPr>
          <w:rFonts w:hint="eastAsia"/>
        </w:rPr>
        <w:t>弹出对话框</w:t>
      </w:r>
      <w:r>
        <w:rPr>
          <w:rFonts w:hint="eastAsia"/>
        </w:rPr>
        <w:t xml:space="preserve"> </w:t>
      </w:r>
    </w:p>
    <w:p w:rsidR="000F2B7C" w:rsidRDefault="000F2B7C" w:rsidP="000F2B7C">
      <w:pPr>
        <w:pStyle w:val="MMTopic4"/>
        <w:rPr>
          <w:rFonts w:hint="eastAsia"/>
        </w:rPr>
      </w:pPr>
      <w:r>
        <w:rPr>
          <w:rFonts w:hint="eastAsia"/>
        </w:rPr>
        <w:t>Seq::</w:t>
      </w:r>
      <w:r>
        <w:rPr>
          <w:rFonts w:hint="eastAsia"/>
        </w:rPr>
        <w:t>剧情事件结束</w:t>
      </w:r>
    </w:p>
    <w:p w:rsidR="000F2B7C" w:rsidRDefault="000F2B7C" w:rsidP="000F2B7C">
      <w:pPr>
        <w:pStyle w:val="MMTopic5"/>
        <w:rPr>
          <w:rFonts w:hint="eastAsia"/>
        </w:rPr>
      </w:pPr>
      <w:r>
        <w:rPr>
          <w:rFonts w:hint="eastAsia"/>
        </w:rPr>
        <w:t>Cound:</w:t>
      </w:r>
      <w:r>
        <w:rPr>
          <w:rFonts w:hint="eastAsia"/>
        </w:rPr>
        <w:t>剧情事件结束</w:t>
      </w:r>
    </w:p>
    <w:p w:rsidR="000F2B7C" w:rsidRDefault="000F2B7C" w:rsidP="000F2B7C">
      <w:pPr>
        <w:pStyle w:val="MMTopic5"/>
        <w:rPr>
          <w:rFonts w:hint="eastAsia"/>
        </w:rPr>
      </w:pPr>
      <w:r>
        <w:rPr>
          <w:rFonts w:hint="eastAsia"/>
        </w:rPr>
        <w:t xml:space="preserve">SceneAction: </w:t>
      </w:r>
      <w:r>
        <w:rPr>
          <w:rFonts w:hint="eastAsia"/>
        </w:rPr>
        <w:t>判断</w:t>
      </w:r>
      <w:r>
        <w:rPr>
          <w:rFonts w:hint="eastAsia"/>
        </w:rPr>
        <w:t xml:space="preserve"> </w:t>
      </w:r>
      <w:r>
        <w:rPr>
          <w:rFonts w:hint="eastAsia"/>
        </w:rPr>
        <w:t>还有没有其他剧情</w:t>
      </w:r>
      <w:r>
        <w:rPr>
          <w:rFonts w:hint="eastAsia"/>
        </w:rPr>
        <w:t xml:space="preserve">  </w:t>
      </w:r>
      <w:r>
        <w:rPr>
          <w:rFonts w:hint="eastAsia"/>
        </w:rPr>
        <w:t>如果有</w:t>
      </w:r>
      <w:r>
        <w:rPr>
          <w:rFonts w:hint="eastAsia"/>
        </w:rPr>
        <w:t xml:space="preserve"> </w:t>
      </w:r>
      <w:r>
        <w:rPr>
          <w:rFonts w:hint="eastAsia"/>
        </w:rPr>
        <w:t>在发出一个剧情</w:t>
      </w:r>
      <w:r>
        <w:rPr>
          <w:rFonts w:hint="eastAsia"/>
        </w:rPr>
        <w:t xml:space="preserve"> </w:t>
      </w:r>
      <w:r>
        <w:rPr>
          <w:rFonts w:hint="eastAsia"/>
        </w:rPr>
        <w:t>否则</w:t>
      </w:r>
      <w:r>
        <w:rPr>
          <w:rFonts w:hint="eastAsia"/>
        </w:rPr>
        <w:t xml:space="preserve"> </w:t>
      </w:r>
      <w:r>
        <w:rPr>
          <w:rFonts w:hint="eastAsia"/>
        </w:rPr>
        <w:t>发出一个剧情结束事件</w:t>
      </w:r>
    </w:p>
    <w:p w:rsidR="000F2B7C" w:rsidRDefault="000F2B7C" w:rsidP="000F2B7C">
      <w:pPr>
        <w:pStyle w:val="MMTopic1"/>
        <w:rPr>
          <w:rFonts w:hint="eastAsia"/>
        </w:rPr>
      </w:pPr>
      <w:r>
        <w:rPr>
          <w:rFonts w:hint="eastAsia"/>
        </w:rPr>
        <w:t>ParFall:</w:t>
      </w:r>
      <w:r>
        <w:rPr>
          <w:rFonts w:hint="eastAsia"/>
        </w:rPr>
        <w:t>场景轮询事件</w:t>
      </w:r>
      <w:r>
        <w:rPr>
          <w:rFonts w:hint="eastAsia"/>
        </w:rPr>
        <w:t>()</w:t>
      </w:r>
    </w:p>
    <w:p w:rsidR="000F2B7C" w:rsidRDefault="000F2B7C" w:rsidP="000F2B7C">
      <w:pPr>
        <w:pStyle w:val="MMTopic2"/>
      </w:pPr>
      <w:r>
        <w:lastRenderedPageBreak/>
        <w:t>Seq:</w:t>
      </w:r>
    </w:p>
    <w:p w:rsidR="000F2B7C" w:rsidRDefault="000F2B7C" w:rsidP="000F2B7C">
      <w:pPr>
        <w:pStyle w:val="MMTopic3"/>
        <w:rPr>
          <w:rFonts w:hint="eastAsia"/>
        </w:rPr>
      </w:pPr>
      <w:r>
        <w:rPr>
          <w:rFonts w:hint="eastAsia"/>
        </w:rPr>
        <w:t xml:space="preserve">Cound: </w:t>
      </w:r>
      <w:r>
        <w:rPr>
          <w:rFonts w:hint="eastAsia"/>
        </w:rPr>
        <w:t>当前队列不为空</w:t>
      </w:r>
    </w:p>
    <w:p w:rsidR="000F2B7C" w:rsidRDefault="000F2B7C" w:rsidP="000F2B7C">
      <w:pPr>
        <w:pStyle w:val="MMTopic3"/>
        <w:rPr>
          <w:rFonts w:hint="eastAsia"/>
        </w:rPr>
      </w:pPr>
      <w:r>
        <w:rPr>
          <w:rFonts w:hint="eastAsia"/>
        </w:rPr>
        <w:t xml:space="preserve">DecBefore </w:t>
      </w:r>
      <w:r>
        <w:rPr>
          <w:rFonts w:hint="eastAsia"/>
        </w:rPr>
        <w:t>弹出一个事件</w:t>
      </w:r>
      <w:r>
        <w:rPr>
          <w:rFonts w:hint="eastAsia"/>
        </w:rPr>
        <w:t>:</w:t>
      </w:r>
    </w:p>
    <w:p w:rsidR="005B5766" w:rsidRDefault="005B5766" w:rsidP="005B5766">
      <w:pPr>
        <w:pStyle w:val="MMTopic4"/>
      </w:pPr>
      <w:r>
        <w:t>sel:</w:t>
      </w:r>
    </w:p>
    <w:p w:rsidR="005B5766" w:rsidRDefault="005B5766" w:rsidP="005B5766">
      <w:pPr>
        <w:pStyle w:val="MMTopic5"/>
        <w:rPr>
          <w:rFonts w:hint="eastAsia"/>
        </w:rPr>
      </w:pPr>
      <w:r>
        <w:rPr>
          <w:rFonts w:hint="eastAsia"/>
        </w:rPr>
        <w:t>Seq</w:t>
      </w:r>
      <w:r>
        <w:rPr>
          <w:rFonts w:hint="eastAsia"/>
        </w:rPr>
        <w:t>注册的事件类型</w:t>
      </w:r>
    </w:p>
    <w:p w:rsidR="005B5766" w:rsidRDefault="005B5766" w:rsidP="005B5766">
      <w:pPr>
        <w:pStyle w:val="MMTopic6"/>
        <w:rPr>
          <w:rFonts w:hint="eastAsia"/>
        </w:rPr>
      </w:pPr>
      <w:r>
        <w:rPr>
          <w:rFonts w:hint="eastAsia"/>
        </w:rPr>
        <w:t>Cound:</w:t>
      </w:r>
      <w:r>
        <w:rPr>
          <w:rFonts w:hint="eastAsia"/>
        </w:rPr>
        <w:t>注册事件</w:t>
      </w:r>
    </w:p>
    <w:p w:rsidR="005B5766" w:rsidRDefault="005B5766" w:rsidP="005B5766">
      <w:pPr>
        <w:pStyle w:val="MMTopic6"/>
        <w:rPr>
          <w:rFonts w:hint="eastAsia"/>
        </w:rPr>
      </w:pPr>
      <w:r>
        <w:rPr>
          <w:rFonts w:hint="eastAsia"/>
        </w:rPr>
        <w:t>sel:</w:t>
      </w:r>
      <w:r>
        <w:rPr>
          <w:rFonts w:hint="eastAsia"/>
        </w:rPr>
        <w:t>挂接节点</w:t>
      </w:r>
    </w:p>
    <w:p w:rsidR="005B5766" w:rsidRDefault="005B5766" w:rsidP="005B5766">
      <w:pPr>
        <w:pStyle w:val="MMTopic5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用户事件</w:t>
      </w:r>
    </w:p>
    <w:p w:rsidR="005B5766" w:rsidRDefault="005B5766" w:rsidP="005B5766">
      <w:pPr>
        <w:pStyle w:val="MMTopic6"/>
        <w:rPr>
          <w:rFonts w:hint="eastAsia"/>
        </w:rPr>
      </w:pPr>
      <w:r>
        <w:rPr>
          <w:rFonts w:hint="eastAsia"/>
        </w:rPr>
        <w:t>Cound</w:t>
      </w:r>
      <w:r>
        <w:rPr>
          <w:rFonts w:hint="eastAsia"/>
        </w:rPr>
        <w:t>用户操作事件</w:t>
      </w:r>
    </w:p>
    <w:p w:rsidR="005B5766" w:rsidRDefault="005B5766" w:rsidP="005B5766">
      <w:pPr>
        <w:pStyle w:val="MMTopic6"/>
        <w:rPr>
          <w:rFonts w:hint="eastAsia"/>
        </w:rPr>
      </w:pPr>
      <w:r>
        <w:rPr>
          <w:rFonts w:hint="eastAsia"/>
        </w:rPr>
        <w:t>sel:</w:t>
      </w:r>
      <w:r>
        <w:rPr>
          <w:rFonts w:hint="eastAsia"/>
        </w:rPr>
        <w:t>挂接节点</w:t>
      </w:r>
    </w:p>
    <w:p w:rsidR="005B5766" w:rsidRDefault="005B5766" w:rsidP="005B5766">
      <w:pPr>
        <w:pStyle w:val="MMTopic7"/>
        <w:rPr>
          <w:rFonts w:hint="eastAsia"/>
        </w:rPr>
      </w:pPr>
      <w:r>
        <w:rPr>
          <w:rFonts w:hint="eastAsia"/>
        </w:rPr>
        <w:t>Seq</w:t>
      </w:r>
      <w:r>
        <w:rPr>
          <w:rFonts w:hint="eastAsia"/>
        </w:rPr>
        <w:t>选择英雄</w:t>
      </w:r>
    </w:p>
    <w:p w:rsidR="005B5766" w:rsidRDefault="005B5766" w:rsidP="005B5766">
      <w:pPr>
        <w:pStyle w:val="MMTopic8"/>
        <w:rPr>
          <w:rFonts w:hint="eastAsia"/>
        </w:rPr>
      </w:pPr>
      <w:r>
        <w:rPr>
          <w:rFonts w:hint="eastAsia"/>
        </w:rPr>
        <w:t>Cound</w:t>
      </w:r>
      <w:r>
        <w:rPr>
          <w:rFonts w:hint="eastAsia"/>
        </w:rPr>
        <w:t>选择英雄</w:t>
      </w:r>
    </w:p>
    <w:p w:rsidR="005B5766" w:rsidRDefault="005B5766" w:rsidP="005B5766">
      <w:pPr>
        <w:pStyle w:val="MMTopic8"/>
        <w:rPr>
          <w:rFonts w:hint="eastAsia"/>
        </w:rPr>
      </w:pPr>
      <w:r>
        <w:rPr>
          <w:rFonts w:hint="eastAsia"/>
        </w:rPr>
        <w:t>SceneAction:</w:t>
      </w:r>
      <w:r>
        <w:rPr>
          <w:rFonts w:hint="eastAsia"/>
        </w:rPr>
        <w:t>选择英雄</w:t>
      </w:r>
    </w:p>
    <w:p w:rsidR="005B5766" w:rsidRDefault="005B5766" w:rsidP="005B5766">
      <w:pPr>
        <w:pStyle w:val="MMTopic7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移动</w:t>
      </w:r>
    </w:p>
    <w:p w:rsidR="005B5766" w:rsidRDefault="005B5766" w:rsidP="005B5766">
      <w:pPr>
        <w:pStyle w:val="MMTopic8"/>
        <w:rPr>
          <w:rFonts w:hint="eastAsia"/>
        </w:rPr>
      </w:pPr>
      <w:r>
        <w:rPr>
          <w:rFonts w:hint="eastAsia"/>
        </w:rPr>
        <w:t>Cound:</w:t>
      </w:r>
      <w:r>
        <w:rPr>
          <w:rFonts w:hint="eastAsia"/>
        </w:rPr>
        <w:t>移动</w:t>
      </w:r>
    </w:p>
    <w:p w:rsidR="005B5766" w:rsidRDefault="005B5766" w:rsidP="005B5766">
      <w:pPr>
        <w:pStyle w:val="MMTopic8"/>
        <w:rPr>
          <w:rFonts w:hint="eastAsia"/>
        </w:rPr>
      </w:pPr>
      <w:r>
        <w:rPr>
          <w:rFonts w:hint="eastAsia"/>
        </w:rPr>
        <w:t>Cound</w:t>
      </w:r>
      <w:r>
        <w:rPr>
          <w:rFonts w:hint="eastAsia"/>
        </w:rPr>
        <w:t>移动开始</w:t>
      </w:r>
    </w:p>
    <w:p w:rsidR="005B5766" w:rsidRDefault="005B5766" w:rsidP="005B5766">
      <w:pPr>
        <w:pStyle w:val="MMTopic8"/>
        <w:rPr>
          <w:rFonts w:hint="eastAsia"/>
        </w:rPr>
      </w:pPr>
      <w:r>
        <w:rPr>
          <w:rFonts w:hint="eastAsia"/>
        </w:rPr>
        <w:t xml:space="preserve">SceneAction: </w:t>
      </w:r>
      <w:r>
        <w:rPr>
          <w:rFonts w:hint="eastAsia"/>
        </w:rPr>
        <w:t>移动到目标地点</w:t>
      </w:r>
    </w:p>
    <w:p w:rsidR="005B5766" w:rsidRDefault="005B5766" w:rsidP="005B5766">
      <w:pPr>
        <w:pStyle w:val="MMTopic7"/>
        <w:rPr>
          <w:rFonts w:hint="eastAsia"/>
        </w:rPr>
      </w:pPr>
      <w:r>
        <w:rPr>
          <w:rFonts w:hint="eastAsia"/>
        </w:rPr>
        <w:t>Seq</w:t>
      </w:r>
      <w:r>
        <w:rPr>
          <w:rFonts w:hint="eastAsia"/>
        </w:rPr>
        <w:t>选择攻击目标</w:t>
      </w:r>
    </w:p>
    <w:p w:rsidR="005B5766" w:rsidRDefault="005B5766" w:rsidP="005B5766">
      <w:pPr>
        <w:pStyle w:val="MMTopic8"/>
        <w:rPr>
          <w:rFonts w:hint="eastAsia"/>
        </w:rPr>
      </w:pPr>
      <w:r>
        <w:rPr>
          <w:rFonts w:hint="eastAsia"/>
        </w:rPr>
        <w:t>Cound</w:t>
      </w:r>
      <w:r>
        <w:rPr>
          <w:rFonts w:hint="eastAsia"/>
        </w:rPr>
        <w:t>选择攻击目标</w:t>
      </w:r>
    </w:p>
    <w:p w:rsidR="005B5766" w:rsidRDefault="005B5766" w:rsidP="005B5766">
      <w:pPr>
        <w:pStyle w:val="MMTopic8"/>
        <w:rPr>
          <w:rFonts w:hint="eastAsia"/>
        </w:rPr>
      </w:pPr>
      <w:r>
        <w:rPr>
          <w:rFonts w:hint="eastAsia"/>
        </w:rPr>
        <w:t>SceneAction:</w:t>
      </w:r>
      <w:r>
        <w:rPr>
          <w:rFonts w:hint="eastAsia"/>
        </w:rPr>
        <w:t>选择攻击目标</w:t>
      </w:r>
    </w:p>
    <w:p w:rsidR="005B5766" w:rsidRDefault="005B5766" w:rsidP="005B5766">
      <w:pPr>
        <w:pStyle w:val="MMTopic7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释放技能</w:t>
      </w:r>
    </w:p>
    <w:p w:rsidR="005B5766" w:rsidRDefault="005B5766" w:rsidP="005B5766">
      <w:pPr>
        <w:pStyle w:val="MMTopic8"/>
        <w:rPr>
          <w:rFonts w:hint="eastAsia"/>
        </w:rPr>
      </w:pPr>
      <w:r>
        <w:rPr>
          <w:rFonts w:hint="eastAsia"/>
        </w:rPr>
        <w:t>Cound</w:t>
      </w:r>
      <w:r>
        <w:rPr>
          <w:rFonts w:hint="eastAsia"/>
        </w:rPr>
        <w:t>技能已冷却</w:t>
      </w:r>
    </w:p>
    <w:p w:rsidR="005B5766" w:rsidRDefault="005B5766" w:rsidP="005B5766">
      <w:pPr>
        <w:pStyle w:val="MMTopic8"/>
        <w:rPr>
          <w:rFonts w:hint="eastAsia"/>
        </w:rPr>
      </w:pPr>
      <w:r>
        <w:rPr>
          <w:rFonts w:hint="eastAsia"/>
        </w:rPr>
        <w:t xml:space="preserve">SceneAction: </w:t>
      </w:r>
      <w:r>
        <w:rPr>
          <w:rFonts w:hint="eastAsia"/>
        </w:rPr>
        <w:t>释放技能</w:t>
      </w:r>
      <w:r>
        <w:rPr>
          <w:rFonts w:hint="eastAsia"/>
        </w:rPr>
        <w:t xml:space="preserve">  </w:t>
      </w:r>
      <w:r>
        <w:rPr>
          <w:rFonts w:hint="eastAsia"/>
        </w:rPr>
        <w:t>正在释放技能状态</w:t>
      </w:r>
      <w:r>
        <w:rPr>
          <w:rFonts w:hint="eastAsia"/>
        </w:rPr>
        <w:t xml:space="preserve"> </w:t>
      </w:r>
      <w:r>
        <w:rPr>
          <w:rFonts w:hint="eastAsia"/>
        </w:rPr>
        <w:t>用户控制</w:t>
      </w:r>
    </w:p>
    <w:p w:rsidR="005B5766" w:rsidRDefault="005B5766" w:rsidP="005B5766">
      <w:pPr>
        <w:pStyle w:val="MMTopic5"/>
        <w:rPr>
          <w:rFonts w:hint="eastAsia"/>
        </w:rPr>
      </w:pPr>
      <w:r>
        <w:rPr>
          <w:rFonts w:hint="eastAsia"/>
        </w:rPr>
        <w:t>Sel:</w:t>
      </w:r>
      <w:r>
        <w:rPr>
          <w:rFonts w:hint="eastAsia"/>
        </w:rPr>
        <w:t>每隔</w:t>
      </w:r>
      <w:r>
        <w:rPr>
          <w:rFonts w:hint="eastAsia"/>
        </w:rPr>
        <w:t xml:space="preserve">  </w:t>
      </w:r>
      <w:r>
        <w:rPr>
          <w:rFonts w:hint="eastAsia"/>
        </w:rPr>
        <w:t>发送一次</w:t>
      </w:r>
      <w:r>
        <w:rPr>
          <w:rFonts w:hint="eastAsia"/>
        </w:rPr>
        <w:t xml:space="preserve"> </w:t>
      </w:r>
      <w:r>
        <w:rPr>
          <w:rFonts w:hint="eastAsia"/>
        </w:rPr>
        <w:t>心跳</w:t>
      </w:r>
    </w:p>
    <w:p w:rsidR="005B5766" w:rsidRDefault="005B5766" w:rsidP="005B5766">
      <w:pPr>
        <w:pStyle w:val="MMTopic6"/>
        <w:rPr>
          <w:rFonts w:hint="eastAsia"/>
        </w:rPr>
      </w:pPr>
      <w:r>
        <w:rPr>
          <w:rFonts w:hint="eastAsia"/>
        </w:rPr>
        <w:t xml:space="preserve">Cound: </w:t>
      </w:r>
      <w:r>
        <w:rPr>
          <w:rFonts w:hint="eastAsia"/>
        </w:rPr>
        <w:t>用户控制中。。。什么也不做</w:t>
      </w:r>
    </w:p>
    <w:p w:rsidR="005B5766" w:rsidRDefault="005B5766" w:rsidP="005B5766">
      <w:pPr>
        <w:pStyle w:val="MMTopic6"/>
        <w:rPr>
          <w:rFonts w:hint="eastAsia"/>
        </w:rPr>
      </w:pPr>
      <w:r>
        <w:rPr>
          <w:rFonts w:hint="eastAsia"/>
        </w:rPr>
        <w:t>Seq</w:t>
      </w:r>
      <w:r>
        <w:rPr>
          <w:rFonts w:hint="eastAsia"/>
        </w:rPr>
        <w:t>逃跑状态</w:t>
      </w:r>
    </w:p>
    <w:p w:rsidR="005B5766" w:rsidRDefault="005B5766" w:rsidP="005B5766">
      <w:pPr>
        <w:pStyle w:val="MMTopic7"/>
        <w:rPr>
          <w:rFonts w:hint="eastAsia"/>
        </w:rPr>
      </w:pPr>
      <w:r>
        <w:rPr>
          <w:rFonts w:hint="eastAsia"/>
        </w:rPr>
        <w:t>Cound:</w:t>
      </w:r>
      <w:r>
        <w:rPr>
          <w:rFonts w:hint="eastAsia"/>
        </w:rPr>
        <w:t>当前无目标</w:t>
      </w:r>
    </w:p>
    <w:p w:rsidR="005B5766" w:rsidRDefault="005B5766" w:rsidP="005B5766">
      <w:pPr>
        <w:pStyle w:val="MMTopic7"/>
        <w:rPr>
          <w:rFonts w:hint="eastAsia"/>
        </w:rPr>
      </w:pPr>
      <w:r>
        <w:rPr>
          <w:rFonts w:hint="eastAsia"/>
        </w:rPr>
        <w:t>SceneAction:</w:t>
      </w:r>
      <w:r>
        <w:rPr>
          <w:rFonts w:hint="eastAsia"/>
        </w:rPr>
        <w:t>逃跑</w:t>
      </w:r>
    </w:p>
    <w:p w:rsidR="005B5766" w:rsidRDefault="005B5766" w:rsidP="005B5766">
      <w:pPr>
        <w:pStyle w:val="MMTopic6"/>
        <w:rPr>
          <w:rFonts w:hint="eastAsia"/>
        </w:rPr>
      </w:pPr>
      <w:r>
        <w:rPr>
          <w:rFonts w:hint="eastAsia"/>
        </w:rPr>
        <w:t>Seq</w:t>
      </w:r>
      <w:r>
        <w:rPr>
          <w:rFonts w:hint="eastAsia"/>
        </w:rPr>
        <w:t>无目标</w:t>
      </w:r>
    </w:p>
    <w:p w:rsidR="005B5766" w:rsidRDefault="005B5766" w:rsidP="005B5766">
      <w:pPr>
        <w:pStyle w:val="MMTopic7"/>
        <w:rPr>
          <w:rFonts w:hint="eastAsia"/>
        </w:rPr>
      </w:pPr>
      <w:r>
        <w:rPr>
          <w:rFonts w:hint="eastAsia"/>
        </w:rPr>
        <w:t>Cound:</w:t>
      </w:r>
      <w:r>
        <w:rPr>
          <w:rFonts w:hint="eastAsia"/>
        </w:rPr>
        <w:t>当前无目标</w:t>
      </w:r>
      <w:r>
        <w:rPr>
          <w:rFonts w:hint="eastAsia"/>
        </w:rPr>
        <w:t xml:space="preserve">   </w:t>
      </w:r>
      <w:r>
        <w:rPr>
          <w:rFonts w:hint="eastAsia"/>
        </w:rPr>
        <w:t>选择</w:t>
      </w:r>
      <w:r>
        <w:rPr>
          <w:rFonts w:hint="eastAsia"/>
        </w:rPr>
        <w:t xml:space="preserve">  </w:t>
      </w:r>
      <w:r>
        <w:rPr>
          <w:rFonts w:hint="eastAsia"/>
        </w:rPr>
        <w:t>一个目标最多能被</w:t>
      </w:r>
      <w:r>
        <w:rPr>
          <w:rFonts w:hint="eastAsia"/>
        </w:rPr>
        <w:t>8</w:t>
      </w:r>
      <w:r>
        <w:rPr>
          <w:rFonts w:hint="eastAsia"/>
        </w:rPr>
        <w:t>个单位同时攻击</w:t>
      </w:r>
    </w:p>
    <w:p w:rsidR="005B5766" w:rsidRDefault="005B5766" w:rsidP="005B5766">
      <w:pPr>
        <w:pStyle w:val="MMTopic7"/>
        <w:rPr>
          <w:rFonts w:hint="eastAsia"/>
        </w:rPr>
      </w:pPr>
      <w:r>
        <w:rPr>
          <w:rFonts w:hint="eastAsia"/>
        </w:rPr>
        <w:t>SceneAction:</w:t>
      </w:r>
      <w:r>
        <w:rPr>
          <w:rFonts w:hint="eastAsia"/>
        </w:rPr>
        <w:t>搜索目标</w:t>
      </w:r>
    </w:p>
    <w:p w:rsidR="005B5766" w:rsidRDefault="005B5766" w:rsidP="005B5766">
      <w:pPr>
        <w:pStyle w:val="MMTopic6"/>
      </w:pPr>
      <w:r>
        <w:t>sel:</w:t>
      </w:r>
    </w:p>
    <w:p w:rsidR="005B5766" w:rsidRDefault="005B5766" w:rsidP="005B5766">
      <w:pPr>
        <w:pStyle w:val="MMTopic7"/>
        <w:rPr>
          <w:rFonts w:hint="eastAsia"/>
        </w:rPr>
      </w:pPr>
      <w:r>
        <w:rPr>
          <w:rFonts w:hint="eastAsia"/>
        </w:rPr>
        <w:t xml:space="preserve">Seq </w:t>
      </w:r>
      <w:r>
        <w:rPr>
          <w:rFonts w:hint="eastAsia"/>
        </w:rPr>
        <w:t>有目标</w:t>
      </w:r>
      <w:r>
        <w:rPr>
          <w:rFonts w:hint="eastAsia"/>
        </w:rPr>
        <w:t xml:space="preserve"> </w:t>
      </w:r>
      <w:r>
        <w:rPr>
          <w:rFonts w:hint="eastAsia"/>
        </w:rPr>
        <w:t>不在攻击区域</w:t>
      </w:r>
    </w:p>
    <w:p w:rsidR="005B5766" w:rsidRDefault="005B5766" w:rsidP="005B5766">
      <w:pPr>
        <w:pStyle w:val="MMTopic8"/>
        <w:rPr>
          <w:rFonts w:hint="eastAsia"/>
        </w:rPr>
      </w:pPr>
      <w:r>
        <w:rPr>
          <w:rFonts w:hint="eastAsia"/>
        </w:rPr>
        <w:t>Cound:</w:t>
      </w:r>
      <w:r>
        <w:rPr>
          <w:rFonts w:hint="eastAsia"/>
        </w:rPr>
        <w:t>目标不在攻击区域</w:t>
      </w:r>
    </w:p>
    <w:p w:rsidR="005B5766" w:rsidRDefault="005B5766" w:rsidP="005B5766">
      <w:pPr>
        <w:pStyle w:val="MMTopic8"/>
        <w:rPr>
          <w:rFonts w:hint="eastAsia"/>
        </w:rPr>
      </w:pPr>
      <w:r>
        <w:rPr>
          <w:rFonts w:hint="eastAsia"/>
        </w:rPr>
        <w:t>SceneAction:</w:t>
      </w:r>
      <w:r>
        <w:rPr>
          <w:rFonts w:hint="eastAsia"/>
        </w:rPr>
        <w:t>移动到攻击区域</w:t>
      </w:r>
      <w:r>
        <w:rPr>
          <w:rFonts w:hint="eastAsia"/>
        </w:rPr>
        <w:t xml:space="preserve"> </w:t>
      </w:r>
    </w:p>
    <w:p w:rsidR="005B5766" w:rsidRDefault="005B5766" w:rsidP="005B5766">
      <w:pPr>
        <w:pStyle w:val="MMTopic7"/>
        <w:rPr>
          <w:rFonts w:hint="eastAsia"/>
        </w:rPr>
      </w:pPr>
      <w:r>
        <w:rPr>
          <w:rFonts w:hint="eastAsia"/>
        </w:rPr>
        <w:t xml:space="preserve">Seq </w:t>
      </w:r>
      <w:r>
        <w:rPr>
          <w:rFonts w:hint="eastAsia"/>
        </w:rPr>
        <w:t>目标攻击区域</w:t>
      </w:r>
    </w:p>
    <w:p w:rsidR="005B5766" w:rsidRDefault="005B5766" w:rsidP="005B5766">
      <w:pPr>
        <w:pStyle w:val="MMTopic8"/>
        <w:rPr>
          <w:rFonts w:hint="eastAsia"/>
        </w:rPr>
      </w:pPr>
      <w:r>
        <w:rPr>
          <w:rFonts w:hint="eastAsia"/>
        </w:rPr>
        <w:t>Cound:</w:t>
      </w:r>
      <w:r>
        <w:rPr>
          <w:rFonts w:hint="eastAsia"/>
        </w:rPr>
        <w:t>攻击间隔</w:t>
      </w:r>
    </w:p>
    <w:p w:rsidR="005B5766" w:rsidRDefault="005B5766" w:rsidP="005B5766">
      <w:pPr>
        <w:pStyle w:val="MMTopic8"/>
        <w:rPr>
          <w:rFonts w:hint="eastAsia"/>
        </w:rPr>
      </w:pPr>
      <w:r>
        <w:rPr>
          <w:rFonts w:hint="eastAsia"/>
        </w:rPr>
        <w:t>SceneAction:</w:t>
      </w:r>
      <w:r>
        <w:rPr>
          <w:rFonts w:hint="eastAsia"/>
        </w:rPr>
        <w:t>攻击目标</w:t>
      </w:r>
      <w:r>
        <w:rPr>
          <w:rFonts w:hint="eastAsia"/>
        </w:rPr>
        <w:t xml:space="preserve"> </w:t>
      </w:r>
    </w:p>
    <w:p w:rsidR="005B5766" w:rsidRDefault="005B5766" w:rsidP="005B5766">
      <w:pPr>
        <w:pStyle w:val="MMTopic1"/>
        <w:rPr>
          <w:rFonts w:hint="eastAsia"/>
        </w:rPr>
      </w:pPr>
      <w:r>
        <w:rPr>
          <w:rFonts w:hint="eastAsia"/>
        </w:rPr>
        <w:t>主题</w:t>
      </w:r>
    </w:p>
    <w:p w:rsidR="005B5766" w:rsidRPr="007B7FCA" w:rsidRDefault="005B5766" w:rsidP="005B5766">
      <w:bookmarkStart w:id="0" w:name="_GoBack"/>
      <w:bookmarkEnd w:id="0"/>
    </w:p>
    <w:sectPr w:rsidR="005B5766" w:rsidRPr="007B7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365EA"/>
    <w:multiLevelType w:val="singleLevel"/>
    <w:tmpl w:val="4FBEB15A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>
    <w:nsid w:val="5D4C7B57"/>
    <w:multiLevelType w:val="multilevel"/>
    <w:tmpl w:val="F1144396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7FCA"/>
    <w:rsid w:val="000F2B7C"/>
    <w:rsid w:val="003C7AB2"/>
    <w:rsid w:val="005B5766"/>
    <w:rsid w:val="007B7FCA"/>
    <w:rsid w:val="00AE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F2B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F2B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0F2B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0F2B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0F2B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0F2B7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nhideWhenUsed/>
    <w:qFormat/>
    <w:rsid w:val="000F2B7C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nhideWhenUsed/>
    <w:qFormat/>
    <w:rsid w:val="005B576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next w:val="a"/>
    <w:link w:val="Char"/>
    <w:qFormat/>
    <w:rsid w:val="000F2B7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0F2B7C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MMTitle">
    <w:name w:val="MM Title"/>
    <w:basedOn w:val="a3"/>
    <w:link w:val="MMTitleChar"/>
    <w:rsid w:val="000F2B7C"/>
  </w:style>
  <w:style w:type="character" w:customStyle="1" w:styleId="MMTitleChar">
    <w:name w:val="MM Title Char"/>
    <w:basedOn w:val="Char"/>
    <w:link w:val="MMTitle"/>
    <w:rsid w:val="000F2B7C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0F2B7C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0F2B7C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0F2B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F2B7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MMTopic2">
    <w:name w:val="MM Topic 2"/>
    <w:basedOn w:val="2"/>
    <w:link w:val="MMTopic2Char"/>
    <w:rsid w:val="000F2B7C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0F2B7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0F2B7C"/>
    <w:rPr>
      <w:b/>
      <w:bCs/>
      <w:kern w:val="2"/>
      <w:sz w:val="32"/>
      <w:szCs w:val="32"/>
    </w:rPr>
  </w:style>
  <w:style w:type="paragraph" w:customStyle="1" w:styleId="MMTopic3">
    <w:name w:val="MM Topic 3"/>
    <w:basedOn w:val="3"/>
    <w:link w:val="MMTopic3Char"/>
    <w:rsid w:val="000F2B7C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0F2B7C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0F2B7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MMTopic4">
    <w:name w:val="MM Topic 4"/>
    <w:basedOn w:val="4"/>
    <w:link w:val="MMTopic4Char"/>
    <w:rsid w:val="000F2B7C"/>
  </w:style>
  <w:style w:type="character" w:customStyle="1" w:styleId="MMTopic4Char">
    <w:name w:val="MM Topic 4 Char"/>
    <w:basedOn w:val="4Char"/>
    <w:link w:val="MMTopic4"/>
    <w:rsid w:val="000F2B7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0F2B7C"/>
    <w:rPr>
      <w:b/>
      <w:bCs/>
      <w:kern w:val="2"/>
      <w:sz w:val="28"/>
      <w:szCs w:val="28"/>
    </w:rPr>
  </w:style>
  <w:style w:type="paragraph" w:customStyle="1" w:styleId="MMTopic5">
    <w:name w:val="MM Topic 5"/>
    <w:basedOn w:val="5"/>
    <w:link w:val="MMTopic5Char"/>
    <w:rsid w:val="000F2B7C"/>
  </w:style>
  <w:style w:type="character" w:customStyle="1" w:styleId="MMTopic5Char">
    <w:name w:val="MM Topic 5 Char"/>
    <w:basedOn w:val="5Char"/>
    <w:link w:val="MMTopic5"/>
    <w:rsid w:val="000F2B7C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0F2B7C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MMTopic6">
    <w:name w:val="MM Topic 6"/>
    <w:basedOn w:val="6"/>
    <w:link w:val="MMTopic6Char"/>
    <w:rsid w:val="000F2B7C"/>
  </w:style>
  <w:style w:type="character" w:customStyle="1" w:styleId="MMTopic6Char">
    <w:name w:val="MM Topic 6 Char"/>
    <w:basedOn w:val="6Char"/>
    <w:link w:val="MMTopic6"/>
    <w:rsid w:val="000F2B7C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0F2B7C"/>
    <w:rPr>
      <w:b/>
      <w:bCs/>
      <w:kern w:val="2"/>
      <w:sz w:val="24"/>
      <w:szCs w:val="24"/>
    </w:rPr>
  </w:style>
  <w:style w:type="paragraph" w:customStyle="1" w:styleId="MMTopic7">
    <w:name w:val="MM Topic 7"/>
    <w:basedOn w:val="7"/>
    <w:link w:val="MMTopic7Char"/>
    <w:rsid w:val="000F2B7C"/>
  </w:style>
  <w:style w:type="character" w:customStyle="1" w:styleId="MMTopic7Char">
    <w:name w:val="MM Topic 7 Char"/>
    <w:basedOn w:val="7Char"/>
    <w:link w:val="MMTopic7"/>
    <w:rsid w:val="000F2B7C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5B5766"/>
    <w:rPr>
      <w:rFonts w:asciiTheme="majorHAnsi" w:eastAsiaTheme="majorEastAsia" w:hAnsiTheme="majorHAnsi" w:cstheme="majorBidi"/>
      <w:kern w:val="2"/>
      <w:sz w:val="24"/>
      <w:szCs w:val="24"/>
    </w:rPr>
  </w:style>
  <w:style w:type="paragraph" w:customStyle="1" w:styleId="MMTopic8">
    <w:name w:val="MM Topic 8"/>
    <w:basedOn w:val="8"/>
    <w:link w:val="MMTopic8Char"/>
    <w:rsid w:val="005B5766"/>
  </w:style>
  <w:style w:type="character" w:customStyle="1" w:styleId="MMTopic8Char">
    <w:name w:val="MM Topic 8 Char"/>
    <w:basedOn w:val="8Char"/>
    <w:link w:val="MMTopic8"/>
    <w:rsid w:val="005B5766"/>
    <w:rPr>
      <w:rFonts w:asciiTheme="majorHAnsi" w:eastAsiaTheme="majorEastAsia" w:hAnsiTheme="majorHAnsi" w:cstheme="maj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5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</cp:revision>
  <dcterms:created xsi:type="dcterms:W3CDTF">2015-02-04T03:08:00Z</dcterms:created>
  <dcterms:modified xsi:type="dcterms:W3CDTF">2015-02-04T03:08:00Z</dcterms:modified>
</cp:coreProperties>
</file>