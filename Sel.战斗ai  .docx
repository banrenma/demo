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DD" w:rsidRDefault="00CC441C" w:rsidP="00CC441C">
      <w:pPr>
        <w:pStyle w:val="MMTitle"/>
      </w:pPr>
      <w:r>
        <w:t>Sel:Fight</w:t>
      </w:r>
    </w:p>
    <w:p w:rsidR="00CC441C" w:rsidRDefault="00CC441C" w:rsidP="00CC441C">
      <w:pPr>
        <w:pStyle w:val="MMTopic1"/>
      </w:pPr>
      <w:r>
        <w:lastRenderedPageBreak/>
        <w:t>Seq:</w:t>
      </w:r>
    </w:p>
    <w:p w:rsidR="00CC441C" w:rsidRDefault="00CC441C" w:rsidP="00CC441C">
      <w:pPr>
        <w:pStyle w:val="MMTopic2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事件在</w:t>
      </w:r>
      <w:r>
        <w:rPr>
          <w:rFonts w:hint="eastAsia"/>
        </w:rPr>
        <w:t>GameFightBeginEvent StoryEvent</w:t>
      </w:r>
      <w:r>
        <w:rPr>
          <w:rFonts w:hint="eastAsia"/>
        </w:rPr>
        <w:t>之间</w:t>
      </w:r>
    </w:p>
    <w:p w:rsidR="00CC441C" w:rsidRDefault="00CC441C" w:rsidP="00CC441C">
      <w:pPr>
        <w:pStyle w:val="MMTopic2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优先级高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战斗场景开始</w:t>
      </w:r>
    </w:p>
    <w:p w:rsidR="00CC441C" w:rsidRDefault="00CC441C" w:rsidP="00CC441C">
      <w:pPr>
        <w:pStyle w:val="MMTopic4"/>
      </w:pPr>
      <w:r>
        <w:t>Cound:SceneBeginEvent</w:t>
      </w:r>
    </w:p>
    <w:p w:rsidR="00CC441C" w:rsidRDefault="00CC441C" w:rsidP="00CC441C">
      <w:pPr>
        <w:pStyle w:val="MMTopic4"/>
      </w:pPr>
      <w:r>
        <w:t xml:space="preserve">SceneAction: post UtilEntranceEvent 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注册时间</w:t>
      </w:r>
      <w:r>
        <w:rPr>
          <w:rFonts w:hint="eastAsia"/>
        </w:rPr>
        <w:t xml:space="preserve"> event (</w:t>
      </w:r>
      <w:r>
        <w:rPr>
          <w:rFonts w:hint="eastAsia"/>
        </w:rPr>
        <w:t>根据</w:t>
      </w:r>
      <w:r>
        <w:rPr>
          <w:rFonts w:hint="eastAsia"/>
        </w:rPr>
        <w:t>config</w:t>
      </w:r>
      <w:r>
        <w:rPr>
          <w:rFonts w:hint="eastAsia"/>
        </w:rPr>
        <w:t>定时</w:t>
      </w:r>
      <w:r>
        <w:rPr>
          <w:rFonts w:hint="eastAsia"/>
        </w:rPr>
        <w:t xml:space="preserve"> post SceneTimeLineEvent) 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战斗全部结束</w:t>
      </w:r>
    </w:p>
    <w:p w:rsidR="00CC441C" w:rsidRDefault="00CC441C" w:rsidP="00CC441C">
      <w:pPr>
        <w:pStyle w:val="MMTopic4"/>
      </w:pPr>
      <w:r>
        <w:t>Cound:leaveFightScene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释放内存</w:t>
      </w:r>
      <w:r>
        <w:rPr>
          <w:rFonts w:hint="eastAsia"/>
        </w:rPr>
        <w:t xml:space="preserve"> 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ParFall:</w:t>
      </w:r>
      <w:r>
        <w:rPr>
          <w:rFonts w:hint="eastAsia"/>
        </w:rPr>
        <w:t>英雄入场</w:t>
      </w:r>
      <w:r>
        <w:rPr>
          <w:rFonts w:hint="eastAsia"/>
        </w:rPr>
        <w:t xml:space="preserve"> </w:t>
      </w:r>
    </w:p>
    <w:p w:rsidR="00CC441C" w:rsidRDefault="00CC441C" w:rsidP="00CC441C">
      <w:pPr>
        <w:pStyle w:val="MMTopic4"/>
      </w:pPr>
      <w:r>
        <w:t xml:space="preserve">Cound:UtilEntranceEvent.state. inprogress 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入场动作</w:t>
      </w:r>
    </w:p>
    <w:p w:rsidR="00CC441C" w:rsidRDefault="00CC441C" w:rsidP="00CC441C">
      <w:pPr>
        <w:pStyle w:val="MMTopic5"/>
      </w:pPr>
      <w:r>
        <w:t xml:space="preserve">Cound:UtilEntranceEvent.state. begin  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lastRenderedPageBreak/>
        <w:t xml:space="preserve">SceneAction: </w:t>
      </w:r>
      <w:r>
        <w:rPr>
          <w:rFonts w:hint="eastAsia"/>
        </w:rPr>
        <w:t>单位入场</w:t>
      </w:r>
      <w:r>
        <w:rPr>
          <w:rFonts w:hint="eastAsia"/>
        </w:rPr>
        <w:t xml:space="preserve"> 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ParFall:</w:t>
      </w:r>
      <w:r>
        <w:rPr>
          <w:rFonts w:hint="eastAsia"/>
        </w:rPr>
        <w:t>剧情</w:t>
      </w:r>
    </w:p>
    <w:p w:rsidR="00CC441C" w:rsidRDefault="00CC441C" w:rsidP="00CC441C">
      <w:pPr>
        <w:pStyle w:val="MMTopic4"/>
      </w:pPr>
      <w:r>
        <w:t xml:space="preserve">Cound:StoryEvent.state. inprogress 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剧情事件</w:t>
      </w:r>
    </w:p>
    <w:p w:rsidR="00CC441C" w:rsidRDefault="00CC441C" w:rsidP="00CC441C">
      <w:pPr>
        <w:pStyle w:val="MMTopic5"/>
      </w:pPr>
      <w:r>
        <w:t>Cound:StoryEvent.state. begin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剧情</w:t>
      </w:r>
    </w:p>
    <w:p w:rsidR="00CC441C" w:rsidRDefault="00CC441C" w:rsidP="00CC441C">
      <w:pPr>
        <w:pStyle w:val="MMTopic6"/>
        <w:rPr>
          <w:rFonts w:hint="eastAsia"/>
        </w:rPr>
      </w:pPr>
      <w:r>
        <w:rPr>
          <w:rFonts w:hint="eastAsia"/>
        </w:rPr>
        <w:t>Seq:boss</w:t>
      </w:r>
      <w:r>
        <w:rPr>
          <w:rFonts w:hint="eastAsia"/>
        </w:rPr>
        <w:t>出现</w:t>
      </w:r>
    </w:p>
    <w:p w:rsidR="00CC441C" w:rsidRDefault="00CC441C" w:rsidP="00CC441C">
      <w:pPr>
        <w:pStyle w:val="MMTopic7"/>
      </w:pPr>
      <w:r>
        <w:t>Cound:type BossComming</w:t>
      </w:r>
    </w:p>
    <w:p w:rsidR="00CC441C" w:rsidRDefault="00CC441C" w:rsidP="00CC441C">
      <w:pPr>
        <w:pStyle w:val="MMTopic7"/>
        <w:rPr>
          <w:rFonts w:hint="eastAsia"/>
        </w:rPr>
      </w:pPr>
      <w:r>
        <w:rPr>
          <w:rFonts w:hint="eastAsia"/>
        </w:rPr>
        <w:t>Action:boss</w:t>
      </w:r>
      <w:r>
        <w:rPr>
          <w:rFonts w:hint="eastAsia"/>
        </w:rPr>
        <w:t>出场完毕</w:t>
      </w:r>
      <w:r>
        <w:rPr>
          <w:rFonts w:hint="eastAsia"/>
        </w:rPr>
        <w:t xml:space="preserve">  post </w:t>
      </w:r>
      <w:r>
        <w:rPr>
          <w:rFonts w:hint="eastAsia"/>
        </w:rPr>
        <w:t>寻找目标事件</w:t>
      </w:r>
    </w:p>
    <w:p w:rsidR="00CC441C" w:rsidRDefault="00CC441C" w:rsidP="00CC441C">
      <w:pPr>
        <w:pStyle w:val="MMTopic6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对话</w:t>
      </w:r>
    </w:p>
    <w:p w:rsidR="00CC441C" w:rsidRDefault="00CC441C" w:rsidP="00CC441C">
      <w:pPr>
        <w:pStyle w:val="MMTopic7"/>
      </w:pPr>
      <w:r>
        <w:t>Cound:type Talk</w:t>
      </w:r>
    </w:p>
    <w:p w:rsidR="00CC441C" w:rsidRDefault="00CC441C" w:rsidP="00CC441C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暂停全部动作</w:t>
      </w:r>
    </w:p>
    <w:p w:rsidR="00CC441C" w:rsidRDefault="00CC441C" w:rsidP="00CC441C">
      <w:pPr>
        <w:pStyle w:val="MMTopic7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弹出对话框</w:t>
      </w:r>
      <w:r>
        <w:rPr>
          <w:rFonts w:hint="eastAsia"/>
        </w:rPr>
        <w:t xml:space="preserve"> 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ParFall:</w:t>
      </w:r>
      <w:r>
        <w:rPr>
          <w:rFonts w:hint="eastAsia"/>
        </w:rPr>
        <w:t>英雄进入下一卡</w:t>
      </w:r>
    </w:p>
    <w:p w:rsidR="00CC441C" w:rsidRDefault="00CC441C" w:rsidP="00CC441C">
      <w:pPr>
        <w:pStyle w:val="MMTopic4"/>
      </w:pPr>
      <w:r>
        <w:t xml:space="preserve">Cound:HeroEntranceNextSceneEvent.state. inprogress 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入场动作</w:t>
      </w:r>
    </w:p>
    <w:p w:rsidR="00CC441C" w:rsidRDefault="00CC441C" w:rsidP="00CC441C">
      <w:pPr>
        <w:pStyle w:val="MMTopic5"/>
      </w:pPr>
      <w:r>
        <w:t xml:space="preserve">Cound:HeroEntranceNextSceneEvent.state. begin  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lastRenderedPageBreak/>
        <w:t xml:space="preserve">SceneAction: </w:t>
      </w:r>
      <w:r>
        <w:rPr>
          <w:rFonts w:hint="eastAsia"/>
        </w:rPr>
        <w:t>进入下一个场景</w:t>
      </w:r>
      <w:r>
        <w:rPr>
          <w:rFonts w:hint="eastAsia"/>
        </w:rPr>
        <w:t xml:space="preserve">    </w:t>
      </w:r>
      <w:r>
        <w:rPr>
          <w:rFonts w:hint="eastAsia"/>
        </w:rPr>
        <w:t>事件回调</w:t>
      </w:r>
      <w:r>
        <w:rPr>
          <w:rFonts w:hint="eastAsia"/>
        </w:rPr>
        <w:t>post SceneBeginEvent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ParFall:</w:t>
      </w:r>
      <w:r>
        <w:rPr>
          <w:rFonts w:hint="eastAsia"/>
        </w:rPr>
        <w:t>战斗结束</w:t>
      </w:r>
    </w:p>
    <w:p w:rsidR="00CC441C" w:rsidRDefault="00CC441C" w:rsidP="00CC441C">
      <w:pPr>
        <w:pStyle w:val="MMTopic4"/>
      </w:pPr>
      <w:r>
        <w:t xml:space="preserve">Cound:GameFightOverEvent.state. inprogress 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入场动作</w:t>
      </w:r>
    </w:p>
    <w:p w:rsidR="00CC441C" w:rsidRDefault="00CC441C" w:rsidP="00CC441C">
      <w:pPr>
        <w:pStyle w:val="MMTopic5"/>
      </w:pPr>
      <w:r>
        <w:t>Cound:GameFightOverEvent.state.begin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战斗结束</w:t>
      </w:r>
      <w:r>
        <w:rPr>
          <w:rFonts w:hint="eastAsia"/>
        </w:rPr>
        <w:t xml:space="preserve"> </w:t>
      </w:r>
      <w:r>
        <w:rPr>
          <w:rFonts w:hint="eastAsia"/>
        </w:rPr>
        <w:t>胜利动作或者失败</w:t>
      </w:r>
      <w:r>
        <w:rPr>
          <w:rFonts w:hint="eastAsia"/>
        </w:rPr>
        <w:t xml:space="preserve">  </w:t>
      </w:r>
      <w:r>
        <w:rPr>
          <w:rFonts w:hint="eastAsia"/>
        </w:rPr>
        <w:t>计算战斗结果</w:t>
      </w:r>
    </w:p>
    <w:p w:rsidR="00CC441C" w:rsidRDefault="00CC441C" w:rsidP="00CC441C">
      <w:pPr>
        <w:pStyle w:val="MMTopic1"/>
      </w:pPr>
      <w:r>
        <w:t>Seq:</w:t>
      </w:r>
    </w:p>
    <w:p w:rsidR="00CC441C" w:rsidRDefault="00CC441C" w:rsidP="00CC441C">
      <w:pPr>
        <w:pStyle w:val="MMTopic2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战斗过程中的相关事件</w:t>
      </w:r>
    </w:p>
    <w:p w:rsidR="00CC441C" w:rsidRDefault="00CC441C" w:rsidP="00CC441C">
      <w:pPr>
        <w:pStyle w:val="MMTopic2"/>
      </w:pPr>
      <w:r>
        <w:t>ParFall:</w:t>
      </w:r>
    </w:p>
    <w:p w:rsidR="00CC441C" w:rsidRDefault="00CC441C" w:rsidP="00CC441C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时间轴事件</w:t>
      </w:r>
    </w:p>
    <w:p w:rsidR="00CC441C" w:rsidRDefault="00CC441C" w:rsidP="00CC441C">
      <w:pPr>
        <w:pStyle w:val="MMTopic4"/>
      </w:pPr>
      <w:r>
        <w:t>Cound:SceneTimeLineEvent</w:t>
      </w:r>
    </w:p>
    <w:p w:rsidR="00CC441C" w:rsidRDefault="00CC441C" w:rsidP="00CC441C">
      <w:pPr>
        <w:pStyle w:val="MMTopic4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时间事件选择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怪物入场动作</w:t>
      </w:r>
    </w:p>
    <w:p w:rsidR="00CC441C" w:rsidRDefault="00CC441C" w:rsidP="00CC441C">
      <w:pPr>
        <w:pStyle w:val="MMTopic6"/>
      </w:pPr>
      <w:r>
        <w:t>Cound:type  MonsterEntrance</w:t>
      </w:r>
    </w:p>
    <w:p w:rsidR="00CC441C" w:rsidRDefault="00CC441C" w:rsidP="00CC441C">
      <w:pPr>
        <w:pStyle w:val="MMTopic6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怪物单位入场</w:t>
      </w:r>
      <w:r>
        <w:rPr>
          <w:rFonts w:hint="eastAsia"/>
        </w:rPr>
        <w:t xml:space="preserve"> </w:t>
      </w:r>
    </w:p>
    <w:p w:rsidR="00CC441C" w:rsidRDefault="00CC441C" w:rsidP="00CC441C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情景英雄入场</w:t>
      </w:r>
    </w:p>
    <w:p w:rsidR="00CC441C" w:rsidRDefault="00CC441C" w:rsidP="00CC441C">
      <w:pPr>
        <w:pStyle w:val="MMTopic6"/>
      </w:pPr>
      <w:r>
        <w:lastRenderedPageBreak/>
        <w:t>Cound:type  HeroEntrance</w:t>
      </w:r>
    </w:p>
    <w:p w:rsidR="00CC441C" w:rsidRDefault="00CC441C" w:rsidP="00CC441C">
      <w:pPr>
        <w:pStyle w:val="MMTopic6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英雄单位入场</w:t>
      </w:r>
      <w:r>
        <w:rPr>
          <w:rFonts w:hint="eastAsia"/>
        </w:rPr>
        <w:t xml:space="preserve"> 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插播剧情</w:t>
      </w:r>
    </w:p>
    <w:p w:rsidR="00401071" w:rsidRDefault="00401071" w:rsidP="00401071">
      <w:pPr>
        <w:pStyle w:val="MMTopic6"/>
      </w:pPr>
      <w:r>
        <w:t>Cound:type  StoryInsert</w:t>
      </w:r>
    </w:p>
    <w:p w:rsidR="00401071" w:rsidRDefault="00401071" w:rsidP="00401071">
      <w:pPr>
        <w:pStyle w:val="MMTopic6"/>
      </w:pPr>
      <w:r>
        <w:t xml:space="preserve">SceneAction: Post StoryEvent </w:t>
      </w:r>
    </w:p>
    <w:p w:rsidR="00401071" w:rsidRDefault="00401071" w:rsidP="00401071">
      <w:pPr>
        <w:pStyle w:val="MMTopic3"/>
      </w:pPr>
      <w:r>
        <w:t>Seq:</w:t>
      </w:r>
    </w:p>
    <w:p w:rsidR="00401071" w:rsidRDefault="00401071" w:rsidP="00401071">
      <w:pPr>
        <w:pStyle w:val="MMTopic4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人工操作事件</w:t>
      </w:r>
    </w:p>
    <w:p w:rsidR="00401071" w:rsidRDefault="00401071" w:rsidP="00401071">
      <w:pPr>
        <w:pStyle w:val="MMTopic4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玩家操作行为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选择操作英雄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选择英雄事件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取消当前动作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SceneAction: </w:t>
      </w:r>
      <w:r>
        <w:rPr>
          <w:rFonts w:hint="eastAsia"/>
        </w:rPr>
        <w:t>转移操作目标</w:t>
      </w:r>
      <w:r>
        <w:rPr>
          <w:rFonts w:hint="eastAsia"/>
        </w:rPr>
        <w:t xml:space="preserve">   </w:t>
      </w:r>
      <w:r>
        <w:rPr>
          <w:rFonts w:hint="eastAsia"/>
        </w:rPr>
        <w:t>人工控制中。。。。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移动英雄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移动英雄事件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取消当前</w:t>
      </w:r>
      <w:r>
        <w:rPr>
          <w:rFonts w:hint="eastAsia"/>
        </w:rPr>
        <w:t>action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移动到目标位置目标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选择目标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选择目标事件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lastRenderedPageBreak/>
        <w:t>Action</w:t>
      </w:r>
      <w:r>
        <w:rPr>
          <w:rFonts w:hint="eastAsia"/>
        </w:rPr>
        <w:t>取消当前</w:t>
      </w:r>
      <w:r>
        <w:rPr>
          <w:rFonts w:hint="eastAsia"/>
        </w:rPr>
        <w:t>action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移动到目标位置目标</w:t>
      </w:r>
      <w:r>
        <w:rPr>
          <w:rFonts w:hint="eastAsia"/>
        </w:rPr>
        <w:t xml:space="preserve"> and </w:t>
      </w:r>
      <w:r>
        <w:rPr>
          <w:rFonts w:hint="eastAsia"/>
        </w:rPr>
        <w:t>攻击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释放技能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释放技能事件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取消当前</w:t>
      </w:r>
      <w:r>
        <w:rPr>
          <w:rFonts w:hint="eastAsia"/>
        </w:rPr>
        <w:t>action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SceneAction:</w:t>
      </w:r>
      <w:r>
        <w:rPr>
          <w:rFonts w:hint="eastAsia"/>
        </w:rPr>
        <w:t>其它层的</w:t>
      </w:r>
      <w:r>
        <w:rPr>
          <w:rFonts w:hint="eastAsia"/>
        </w:rPr>
        <w:t xml:space="preserve"> </w:t>
      </w:r>
      <w:r>
        <w:rPr>
          <w:rFonts w:hint="eastAsia"/>
        </w:rPr>
        <w:t>动作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释放技能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自动战斗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自动战斗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自动战斗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退出战斗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退出战斗事件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退出战斗</w:t>
      </w:r>
    </w:p>
    <w:p w:rsidR="00401071" w:rsidRDefault="00401071" w:rsidP="00401071">
      <w:pPr>
        <w:pStyle w:val="MMTopic3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电脑</w:t>
      </w:r>
      <w:r>
        <w:rPr>
          <w:rFonts w:hint="eastAsia"/>
        </w:rPr>
        <w:t>ai</w:t>
      </w:r>
      <w:r>
        <w:rPr>
          <w:rFonts w:hint="eastAsia"/>
        </w:rPr>
        <w:t>行为</w:t>
      </w:r>
    </w:p>
    <w:p w:rsidR="00401071" w:rsidRDefault="00401071" w:rsidP="00401071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寻找目标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寻找目标事件</w:t>
      </w:r>
    </w:p>
    <w:p w:rsidR="00401071" w:rsidRDefault="00401071" w:rsidP="00401071">
      <w:pPr>
        <w:pStyle w:val="MMTopic5"/>
        <w:rPr>
          <w:rFonts w:hint="eastAsia"/>
        </w:rPr>
      </w:pPr>
      <w:r>
        <w:rPr>
          <w:rFonts w:hint="eastAsia"/>
        </w:rPr>
        <w:t>DecBefore:</w:t>
      </w:r>
      <w:r>
        <w:rPr>
          <w:rFonts w:hint="eastAsia"/>
        </w:rPr>
        <w:t>计算选择权值</w:t>
      </w:r>
    </w:p>
    <w:p w:rsidR="00401071" w:rsidRDefault="00401071" w:rsidP="00401071">
      <w:pPr>
        <w:pStyle w:val="MMTopic6"/>
        <w:rPr>
          <w:rFonts w:hint="eastAsia"/>
        </w:rPr>
      </w:pPr>
      <w:r>
        <w:rPr>
          <w:rFonts w:hint="eastAsia"/>
        </w:rPr>
        <w:lastRenderedPageBreak/>
        <w:t>Sel:</w:t>
      </w:r>
      <w:r>
        <w:rPr>
          <w:rFonts w:hint="eastAsia"/>
        </w:rPr>
        <w:t>搜索目标</w:t>
      </w:r>
    </w:p>
    <w:p w:rsidR="00401071" w:rsidRDefault="00401071" w:rsidP="00401071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法师优先权值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法师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401071" w:rsidRDefault="00401071" w:rsidP="00401071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牧师优先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牧师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401071" w:rsidRDefault="00401071" w:rsidP="00401071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就近优先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就近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401071" w:rsidRDefault="00401071" w:rsidP="00401071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当前血量最少的优先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当前血量最少的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401071" w:rsidRDefault="00401071" w:rsidP="00401071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仇恨最高优先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当前血量最少的</w:t>
      </w:r>
    </w:p>
    <w:p w:rsidR="00401071" w:rsidRDefault="00401071" w:rsidP="00401071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确定目标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移动到目标位置目标</w:t>
      </w:r>
      <w:r>
        <w:rPr>
          <w:rFonts w:hint="eastAsia"/>
        </w:rPr>
        <w:t xml:space="preserve"> and </w:t>
      </w:r>
      <w:r>
        <w:rPr>
          <w:rFonts w:hint="eastAsia"/>
        </w:rPr>
        <w:t>攻击</w:t>
      </w:r>
    </w:p>
    <w:p w:rsidR="00C2792F" w:rsidRDefault="00C2792F" w:rsidP="00C2792F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攻击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攻击事件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DecBefore:</w:t>
      </w:r>
      <w:r>
        <w:rPr>
          <w:rFonts w:hint="eastAsia"/>
        </w:rPr>
        <w:t>计算攻击权值（性格参数</w:t>
      </w:r>
      <w:r>
        <w:rPr>
          <w:rFonts w:hint="eastAsia"/>
        </w:rPr>
        <w:t xml:space="preserve"> </w:t>
      </w:r>
      <w:r>
        <w:rPr>
          <w:rFonts w:hint="eastAsia"/>
        </w:rPr>
        <w:t>仇恨参数）</w:t>
      </w:r>
    </w:p>
    <w:p w:rsidR="00C2792F" w:rsidRDefault="00C2792F" w:rsidP="00C2792F">
      <w:pPr>
        <w:pStyle w:val="MMTopic6"/>
        <w:rPr>
          <w:rFonts w:hint="eastAsia"/>
        </w:rPr>
      </w:pPr>
      <w:r>
        <w:rPr>
          <w:rFonts w:hint="eastAsia"/>
        </w:rPr>
        <w:t>sel:</w:t>
      </w:r>
      <w:r>
        <w:rPr>
          <w:rFonts w:hint="eastAsia"/>
        </w:rPr>
        <w:t>选择攻击类型</w:t>
      </w:r>
    </w:p>
    <w:p w:rsidR="00C2792F" w:rsidRDefault="00C2792F" w:rsidP="00C2792F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普通攻击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普通攻击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普通攻击</w:t>
      </w:r>
    </w:p>
    <w:p w:rsidR="00C2792F" w:rsidRDefault="00C2792F" w:rsidP="00C2792F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技能攻击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技能攻击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技能攻击</w:t>
      </w:r>
    </w:p>
    <w:p w:rsidR="00C2792F" w:rsidRDefault="00C2792F" w:rsidP="00C2792F">
      <w:pPr>
        <w:pStyle w:val="MMTopic7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大招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Cound:</w:t>
      </w:r>
      <w:r>
        <w:rPr>
          <w:rFonts w:hint="eastAsia"/>
        </w:rPr>
        <w:t>当前血量最少的</w:t>
      </w:r>
    </w:p>
    <w:p w:rsidR="00C2792F" w:rsidRDefault="00C2792F" w:rsidP="00C2792F">
      <w:pPr>
        <w:pStyle w:val="MMTopic8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大招</w:t>
      </w:r>
    </w:p>
    <w:p w:rsidR="00C2792F" w:rsidRDefault="00C2792F" w:rsidP="00C2792F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转换攻击目标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转换攻击目标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移动到目标位置目标</w:t>
      </w:r>
      <w:r>
        <w:rPr>
          <w:rFonts w:hint="eastAsia"/>
        </w:rPr>
        <w:t xml:space="preserve"> and </w:t>
      </w:r>
      <w:r>
        <w:rPr>
          <w:rFonts w:hint="eastAsia"/>
        </w:rPr>
        <w:t>攻击</w:t>
      </w:r>
    </w:p>
    <w:p w:rsidR="00C2792F" w:rsidRDefault="00C2792F" w:rsidP="00C2792F">
      <w:pPr>
        <w:pStyle w:val="MMTopic4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逃跑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 xml:space="preserve">Cound: </w:t>
      </w:r>
      <w:r>
        <w:rPr>
          <w:rFonts w:hint="eastAsia"/>
        </w:rPr>
        <w:t>逃跑事件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逃跑</w:t>
      </w:r>
    </w:p>
    <w:p w:rsidR="00C2792F" w:rsidRDefault="00C2792F" w:rsidP="00C2792F">
      <w:pPr>
        <w:pStyle w:val="MMTopic3"/>
        <w:rPr>
          <w:rFonts w:hint="eastAsia"/>
        </w:rPr>
      </w:pPr>
      <w:r>
        <w:rPr>
          <w:rFonts w:hint="eastAsia"/>
        </w:rPr>
        <w:t>Seq:</w:t>
      </w:r>
      <w:r>
        <w:rPr>
          <w:rFonts w:hint="eastAsia"/>
        </w:rPr>
        <w:t>被攻击事件</w:t>
      </w:r>
    </w:p>
    <w:p w:rsidR="00C2792F" w:rsidRDefault="00C2792F" w:rsidP="00C2792F">
      <w:pPr>
        <w:pStyle w:val="MMTopic4"/>
        <w:rPr>
          <w:rFonts w:hint="eastAsia"/>
        </w:rPr>
      </w:pPr>
      <w:r>
        <w:rPr>
          <w:rFonts w:hint="eastAsia"/>
        </w:rPr>
        <w:t>DecAfter::</w:t>
      </w:r>
      <w:r>
        <w:rPr>
          <w:rFonts w:hint="eastAsia"/>
        </w:rPr>
        <w:t>计算仇恨</w:t>
      </w:r>
      <w:r>
        <w:rPr>
          <w:rFonts w:hint="eastAsia"/>
        </w:rPr>
        <w:t xml:space="preserve">  :</w:t>
      </w:r>
      <w:r>
        <w:rPr>
          <w:rFonts w:hint="eastAsia"/>
        </w:rPr>
        <w:t>改变当前状态</w:t>
      </w:r>
    </w:p>
    <w:p w:rsidR="00C2792F" w:rsidRDefault="00C2792F" w:rsidP="00C2792F">
      <w:pPr>
        <w:pStyle w:val="MMTopic5"/>
      </w:pPr>
      <w:r>
        <w:t>Cound:SceneTimeLineEvent</w:t>
      </w:r>
    </w:p>
    <w:p w:rsidR="00C2792F" w:rsidRDefault="00C2792F" w:rsidP="00C2792F">
      <w:pPr>
        <w:pStyle w:val="MMTopic5"/>
        <w:rPr>
          <w:rFonts w:hint="eastAsia"/>
        </w:rPr>
      </w:pPr>
      <w:r>
        <w:rPr>
          <w:rFonts w:hint="eastAsia"/>
        </w:rPr>
        <w:t>Action:</w:t>
      </w:r>
      <w:r>
        <w:rPr>
          <w:rFonts w:hint="eastAsia"/>
        </w:rPr>
        <w:t>混合当前动画</w:t>
      </w:r>
    </w:p>
    <w:p w:rsidR="00C2792F" w:rsidRPr="005C1B17" w:rsidRDefault="00C2792F" w:rsidP="00C2792F">
      <w:bookmarkStart w:id="0" w:name="_GoBack"/>
      <w:bookmarkEnd w:id="0"/>
    </w:p>
    <w:sectPr w:rsidR="00C2792F" w:rsidRPr="005C1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42E"/>
    <w:multiLevelType w:val="multilevel"/>
    <w:tmpl w:val="4594BEA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5BB5839"/>
    <w:multiLevelType w:val="singleLevel"/>
    <w:tmpl w:val="711841D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1B17"/>
    <w:rsid w:val="003C7AB2"/>
    <w:rsid w:val="00401071"/>
    <w:rsid w:val="005C1B17"/>
    <w:rsid w:val="00AE3FDD"/>
    <w:rsid w:val="00C2792F"/>
    <w:rsid w:val="00C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C4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C44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C44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C44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C4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CC44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CC441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40107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next w:val="a"/>
    <w:link w:val="Char"/>
    <w:qFormat/>
    <w:rsid w:val="00CC441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C441C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MMTitle">
    <w:name w:val="MM Title"/>
    <w:basedOn w:val="a3"/>
    <w:link w:val="MMTitleChar"/>
    <w:rsid w:val="00CC441C"/>
  </w:style>
  <w:style w:type="character" w:customStyle="1" w:styleId="MMTitleChar">
    <w:name w:val="MM Title Char"/>
    <w:basedOn w:val="Char"/>
    <w:link w:val="MMTitle"/>
    <w:rsid w:val="00CC441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CC441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C441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C44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C44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MMTopic2">
    <w:name w:val="MM Topic 2"/>
    <w:basedOn w:val="2"/>
    <w:link w:val="MMTopic2Char"/>
    <w:rsid w:val="00CC441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C441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CC441C"/>
    <w:rPr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CC441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C441C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C44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MTopic4">
    <w:name w:val="MM Topic 4"/>
    <w:basedOn w:val="4"/>
    <w:link w:val="MMTopic4Char"/>
    <w:rsid w:val="00CC441C"/>
  </w:style>
  <w:style w:type="character" w:customStyle="1" w:styleId="MMTopic4Char">
    <w:name w:val="MM Topic 4 Char"/>
    <w:basedOn w:val="4Char"/>
    <w:link w:val="MMTopic4"/>
    <w:rsid w:val="00CC441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C441C"/>
    <w:rPr>
      <w:b/>
      <w:bCs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CC441C"/>
  </w:style>
  <w:style w:type="character" w:customStyle="1" w:styleId="MMTopic5Char">
    <w:name w:val="MM Topic 5 Char"/>
    <w:basedOn w:val="5Char"/>
    <w:link w:val="MMTopic5"/>
    <w:rsid w:val="00CC441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CC441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MMTopic6">
    <w:name w:val="MM Topic 6"/>
    <w:basedOn w:val="6"/>
    <w:link w:val="MMTopic6Char"/>
    <w:rsid w:val="00CC441C"/>
  </w:style>
  <w:style w:type="character" w:customStyle="1" w:styleId="MMTopic6Char">
    <w:name w:val="MM Topic 6 Char"/>
    <w:basedOn w:val="6Char"/>
    <w:link w:val="MMTopic6"/>
    <w:rsid w:val="00CC441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CC441C"/>
    <w:rPr>
      <w:b/>
      <w:bCs/>
      <w:kern w:val="2"/>
      <w:sz w:val="24"/>
      <w:szCs w:val="24"/>
    </w:rPr>
  </w:style>
  <w:style w:type="paragraph" w:customStyle="1" w:styleId="MMTopic7">
    <w:name w:val="MM Topic 7"/>
    <w:basedOn w:val="7"/>
    <w:link w:val="MMTopic7Char"/>
    <w:rsid w:val="00CC441C"/>
  </w:style>
  <w:style w:type="character" w:customStyle="1" w:styleId="MMTopic7Char">
    <w:name w:val="MM Topic 7 Char"/>
    <w:basedOn w:val="7Char"/>
    <w:link w:val="MMTopic7"/>
    <w:rsid w:val="00CC441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401071"/>
    <w:rPr>
      <w:rFonts w:asciiTheme="majorHAnsi" w:eastAsiaTheme="majorEastAsia" w:hAnsiTheme="majorHAnsi" w:cstheme="majorBidi"/>
      <w:kern w:val="2"/>
      <w:sz w:val="24"/>
      <w:szCs w:val="24"/>
    </w:rPr>
  </w:style>
  <w:style w:type="paragraph" w:customStyle="1" w:styleId="MMTopic8">
    <w:name w:val="MM Topic 8"/>
    <w:basedOn w:val="8"/>
    <w:link w:val="MMTopic8Char"/>
    <w:rsid w:val="00401071"/>
  </w:style>
  <w:style w:type="character" w:customStyle="1" w:styleId="MMTopic8Char">
    <w:name w:val="MM Topic 8 Char"/>
    <w:basedOn w:val="8Char"/>
    <w:link w:val="MMTopic8"/>
    <w:rsid w:val="00401071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7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2015-02-04T03:06:00Z</dcterms:created>
  <dcterms:modified xsi:type="dcterms:W3CDTF">2015-02-04T03:06:00Z</dcterms:modified>
</cp:coreProperties>
</file>